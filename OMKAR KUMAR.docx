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9D" w:rsidRPr="00E80F9D" w:rsidRDefault="00E80F9D" w:rsidP="00E80F9D">
      <w:pPr>
        <w:ind w:firstLine="7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72"/>
          <w:szCs w:val="72"/>
        </w:rPr>
        <w:t xml:space="preserve">   </w:t>
      </w:r>
      <w:r w:rsidRPr="001C5BB3">
        <w:rPr>
          <w:rFonts w:ascii="Calibri" w:hAnsi="Calibri" w:cs="Calibri"/>
          <w:b/>
          <w:bCs/>
          <w:sz w:val="72"/>
          <w:szCs w:val="72"/>
        </w:rPr>
        <w:t>OMKAR KUMAR</w:t>
      </w:r>
      <w:r>
        <w:rPr>
          <w:rFonts w:ascii="Calibri" w:hAnsi="Calibri" w:cs="Calibri"/>
          <w:b/>
          <w:bCs/>
          <w:sz w:val="72"/>
          <w:szCs w:val="72"/>
        </w:rPr>
        <w:t xml:space="preserve">        </w:t>
      </w:r>
      <w:r w:rsidRPr="00E80F9D">
        <w:rPr>
          <w:rFonts w:ascii="Calibri" w:hAnsi="Calibri" w:cs="Calibri"/>
          <w:b/>
          <w:bCs/>
          <w:sz w:val="24"/>
          <w:szCs w:val="24"/>
        </w:rPr>
        <w:t>(+91)</w:t>
      </w:r>
      <w:r>
        <w:rPr>
          <w:rFonts w:ascii="Calibri" w:hAnsi="Calibri" w:cs="Calibri"/>
          <w:b/>
          <w:bCs/>
          <w:sz w:val="24"/>
          <w:szCs w:val="24"/>
        </w:rPr>
        <w:t>8319492129</w:t>
      </w:r>
    </w:p>
    <w:p w:rsidR="00E80F9D" w:rsidRPr="00E80F9D" w:rsidRDefault="00E80F9D" w:rsidP="00E80F9D">
      <w:pPr>
        <w:ind w:firstLine="720"/>
        <w:jc w:val="both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 xml:space="preserve">        </w:t>
      </w:r>
      <w:r w:rsidRPr="001C5BB3">
        <w:rPr>
          <w:rFonts w:ascii="Calibri" w:hAnsi="Calibri" w:cs="Calibri"/>
          <w:sz w:val="24"/>
          <w:szCs w:val="24"/>
        </w:rPr>
        <w:t>Indore Madhya Pradesh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omkarkumar329@gmail.com                                         </w:t>
      </w:r>
    </w:p>
    <w:p w:rsidR="00E80F9D" w:rsidRPr="001C5BB3" w:rsidRDefault="00E80F9D" w:rsidP="00E80F9D">
      <w:pPr>
        <w:pBdr>
          <w:bottom w:val="single" w:sz="4" w:space="1" w:color="auto"/>
        </w:pBdr>
        <w:jc w:val="both"/>
        <w:rPr>
          <w:rFonts w:ascii="Calibri" w:hAnsi="Calibri" w:cs="Calibri"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CARRER OBJECTIVE</w:t>
      </w:r>
    </w:p>
    <w:p w:rsidR="00E80F9D" w:rsidRPr="001C5BB3" w:rsidRDefault="00E80F9D" w:rsidP="00E80F9D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To work for an organization which provides me the opportunity to improve my skills and knowledge to grow along with the organization objective.</w:t>
      </w:r>
    </w:p>
    <w:p w:rsidR="00E80F9D" w:rsidRPr="001C5BB3" w:rsidRDefault="00E80F9D" w:rsidP="00E80F9D">
      <w:pPr>
        <w:pBdr>
          <w:bottom w:val="single" w:sz="4" w:space="1" w:color="auto"/>
        </w:pBdr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EDUCATION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 xml:space="preserve">Institute of Engineering and technology, DAVV Indore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Pr="001C5BB3">
        <w:rPr>
          <w:rFonts w:ascii="Calibri" w:hAnsi="Calibri" w:cs="Calibri"/>
          <w:sz w:val="24"/>
          <w:szCs w:val="24"/>
        </w:rPr>
        <w:t>August 2016-Present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Bachelor of Engineering                                                                                  Current Cgpa: 7.5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Department of Electronics and telecommunication engineering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b/>
          <w:bCs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 xml:space="preserve">Mahavir mundeshwari s.s School,Nawada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>July  2014 - june 2016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BSEB Board                                                                                                         Marks percent : 75.6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Higher Secondary, Science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b/>
          <w:bCs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 xml:space="preserve">Sindhu public school, Patna                            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>July 2011- june 2013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CBSE board                     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 xml:space="preserve">  Marks percent:  91.20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Secondary School</w:t>
      </w:r>
    </w:p>
    <w:p w:rsidR="00E80F9D" w:rsidRPr="001C5BB3" w:rsidRDefault="00E80F9D" w:rsidP="00E80F9D">
      <w:pPr>
        <w:jc w:val="both"/>
        <w:rPr>
          <w:rFonts w:ascii="Calibri" w:hAnsi="Calibri" w:cs="Calibri"/>
          <w:b/>
          <w:bCs/>
          <w:sz w:val="36"/>
          <w:szCs w:val="36"/>
        </w:rPr>
      </w:pPr>
    </w:p>
    <w:p w:rsidR="00E80F9D" w:rsidRPr="001C5BB3" w:rsidRDefault="00E80F9D" w:rsidP="00E80F9D">
      <w:pPr>
        <w:pBdr>
          <w:bottom w:val="single" w:sz="4" w:space="0" w:color="auto"/>
        </w:pBdr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TECHNICAL STRENGTH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Programming Languages                      </w:t>
      </w:r>
      <w:r>
        <w:rPr>
          <w:rFonts w:ascii="Calibri" w:hAnsi="Calibri" w:cs="Calibri"/>
          <w:sz w:val="24"/>
          <w:szCs w:val="24"/>
        </w:rPr>
        <w:t xml:space="preserve">  </w:t>
      </w:r>
      <w:r w:rsidRPr="001C5BB3">
        <w:rPr>
          <w:rFonts w:ascii="Calibri" w:hAnsi="Calibri" w:cs="Calibri"/>
          <w:sz w:val="24"/>
          <w:szCs w:val="24"/>
        </w:rPr>
        <w:t>C,C++,core Java, Advance java ,SQL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Programming Tool                               </w:t>
      </w:r>
      <w:r>
        <w:rPr>
          <w:rFonts w:ascii="Calibri" w:hAnsi="Calibri" w:cs="Calibri"/>
          <w:sz w:val="24"/>
          <w:szCs w:val="24"/>
        </w:rPr>
        <w:t xml:space="preserve">   </w:t>
      </w:r>
      <w:r w:rsidRPr="001C5BB3">
        <w:rPr>
          <w:rFonts w:ascii="Calibri" w:hAnsi="Calibri" w:cs="Calibri"/>
          <w:sz w:val="24"/>
          <w:szCs w:val="24"/>
        </w:rPr>
        <w:t xml:space="preserve"> HTML, CSS, </w:t>
      </w:r>
      <w:r w:rsidRPr="001C5BB3">
        <w:rPr>
          <w:rFonts w:ascii="Calibri" w:hAnsi="Calibri" w:cs="Calibri"/>
          <w:sz w:val="24"/>
          <w:szCs w:val="24"/>
        </w:rPr>
        <w:t>JavaScript</w:t>
      </w:r>
      <w:r w:rsidRPr="001C5BB3">
        <w:rPr>
          <w:rFonts w:ascii="Calibri" w:hAnsi="Calibri" w:cs="Calibri"/>
          <w:sz w:val="24"/>
          <w:szCs w:val="24"/>
        </w:rPr>
        <w:t>, Bootstrap, Git &amp; Github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Database                                                  Mysql,</w:t>
      </w:r>
      <w:r>
        <w:rPr>
          <w:rFonts w:ascii="Calibri" w:hAnsi="Calibri" w:cs="Calibri"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 xml:space="preserve">oracle 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Software                                                   visual Studio, </w:t>
      </w:r>
      <w:r>
        <w:rPr>
          <w:rFonts w:ascii="Calibri" w:hAnsi="Calibri" w:cs="Calibri"/>
          <w:sz w:val="24"/>
          <w:szCs w:val="24"/>
        </w:rPr>
        <w:t>MY</w:t>
      </w:r>
      <w:r w:rsidRPr="001C5BB3">
        <w:rPr>
          <w:rFonts w:ascii="Calibri" w:hAnsi="Calibri" w:cs="Calibri"/>
          <w:sz w:val="24"/>
          <w:szCs w:val="24"/>
        </w:rPr>
        <w:t>SQLworkbench, code block ,</w:t>
      </w:r>
    </w:p>
    <w:p w:rsidR="00E80F9D" w:rsidRPr="001C5BB3" w:rsidRDefault="00E80F9D" w:rsidP="00E80F9D">
      <w:pPr>
        <w:pStyle w:val="ListParagraph"/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</w:t>
      </w:r>
      <w:r w:rsidRPr="001C5BB3">
        <w:rPr>
          <w:rFonts w:ascii="Calibri" w:hAnsi="Calibri" w:cs="Calibri"/>
          <w:sz w:val="24"/>
          <w:szCs w:val="24"/>
        </w:rPr>
        <w:t xml:space="preserve"> sublime text,  Ms Office , notepad++</w:t>
      </w:r>
    </w:p>
    <w:p w:rsidR="00E80F9D" w:rsidRPr="001C5BB3" w:rsidRDefault="00E80F9D" w:rsidP="00E80F9D">
      <w:p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</w:p>
    <w:p w:rsidR="00E80F9D" w:rsidRPr="001C5BB3" w:rsidRDefault="00E80F9D" w:rsidP="00E80F9D">
      <w:pPr>
        <w:pBdr>
          <w:bottom w:val="single" w:sz="4" w:space="1" w:color="auto"/>
        </w:pBdr>
        <w:tabs>
          <w:tab w:val="center" w:pos="142"/>
        </w:tabs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SUBJECT OF INTEREST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DBMS</w:t>
      </w:r>
    </w:p>
    <w:p w:rsidR="00E80F9D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Operating System</w:t>
      </w:r>
    </w:p>
    <w:p w:rsidR="006B7A45" w:rsidRDefault="006B7A45" w:rsidP="00E80F9D">
      <w:pPr>
        <w:rPr>
          <w:rStyle w:val="SubtleReference"/>
          <w:rFonts w:cstheme="minorBidi"/>
          <w:i w:val="0"/>
          <w:color w:val="auto"/>
        </w:rPr>
      </w:pPr>
    </w:p>
    <w:p w:rsidR="00E80F9D" w:rsidRDefault="00E80F9D" w:rsidP="00E80F9D">
      <w:pPr>
        <w:rPr>
          <w:rStyle w:val="SubtleReference"/>
          <w:rFonts w:cstheme="minorBidi"/>
          <w:i w:val="0"/>
          <w:color w:val="auto"/>
        </w:rPr>
      </w:pPr>
    </w:p>
    <w:p w:rsidR="00E80F9D" w:rsidRPr="00E80F9D" w:rsidRDefault="00E80F9D" w:rsidP="00E80F9D">
      <w:pPr>
        <w:pBdr>
          <w:bottom w:val="single" w:sz="4" w:space="1" w:color="auto"/>
        </w:pBd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  <w:lastRenderedPageBreak/>
        <w:t>KEY PROJECT</w:t>
      </w:r>
    </w:p>
    <w:p w:rsidR="00E80F9D" w:rsidRDefault="00E80F9D" w:rsidP="00E80F9D">
      <w:pPr>
        <w:pStyle w:val="ListParagraph"/>
        <w:numPr>
          <w:ilvl w:val="0"/>
          <w:numId w:val="21"/>
        </w:numP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 xml:space="preserve">Reverse </w:t>
      </w:r>
      <w: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>car parking sensor</w:t>
      </w:r>
    </w:p>
    <w:p w:rsidR="00E80F9D" w:rsidRDefault="00E80F9D" w:rsidP="00E80F9D">
      <w:pPr>
        <w:pStyle w:val="ListParagraph"/>
        <w:numPr>
          <w:ilvl w:val="0"/>
          <w:numId w:val="21"/>
        </w:numP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 xml:space="preserve">Remote </w:t>
      </w:r>
      <w:r w:rsidR="00A07746"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>control light switch</w:t>
      </w:r>
      <w:bookmarkStart w:id="0" w:name="_GoBack"/>
      <w:bookmarkEnd w:id="0"/>
    </w:p>
    <w:p w:rsidR="00E80F9D" w:rsidRDefault="00E80F9D" w:rsidP="00E80F9D">
      <w:pPr>
        <w:pStyle w:val="ListParagraph"/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</w:p>
    <w:p w:rsidR="00E80F9D" w:rsidRPr="00DF72F5" w:rsidRDefault="00E80F9D" w:rsidP="00DF72F5">
      <w:pP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</w:p>
    <w:p w:rsidR="00E80F9D" w:rsidRDefault="00E80F9D" w:rsidP="00E80F9D">
      <w:pPr>
        <w:pBdr>
          <w:bottom w:val="single" w:sz="4" w:space="1" w:color="auto"/>
        </w:pBd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  <w:r w:rsidRPr="00E80F9D">
        <w:rPr>
          <w:rStyle w:val="SubtleReference"/>
          <w:rFonts w:ascii="Calibri" w:hAnsi="Calibri" w:cs="Calibri"/>
          <w:i w:val="0"/>
          <w:color w:val="auto"/>
          <w:sz w:val="32"/>
          <w:szCs w:val="32"/>
        </w:rPr>
        <w:t>E</w:t>
      </w: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  <w:t>XTRA-CURRICULAR</w:t>
      </w:r>
    </w:p>
    <w:p w:rsidR="00E80F9D" w:rsidRDefault="00E80F9D" w:rsidP="00E80F9D">
      <w:pPr>
        <w:pStyle w:val="ListParagraph"/>
        <w:numPr>
          <w:ilvl w:val="0"/>
          <w:numId w:val="22"/>
        </w:numP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  <w:t>Head coordinator of Annual cultural fest Aakshank IET DAVV</w:t>
      </w:r>
    </w:p>
    <w:p w:rsidR="00E80F9D" w:rsidRDefault="00E80F9D" w:rsidP="00E80F9D">
      <w:pPr>
        <w:pStyle w:val="ListParagraph"/>
        <w:numPr>
          <w:ilvl w:val="0"/>
          <w:numId w:val="22"/>
        </w:numP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  <w:t>Coordinator of Computer Society Of India IET DAVV chapter</w:t>
      </w:r>
    </w:p>
    <w:p w:rsidR="00E80F9D" w:rsidRPr="00E80F9D" w:rsidRDefault="00E80F9D" w:rsidP="00E80F9D">
      <w:pPr>
        <w:pStyle w:val="ListParagraph"/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</w:p>
    <w:p w:rsidR="00E80F9D" w:rsidRPr="00E80F9D" w:rsidRDefault="00E80F9D" w:rsidP="00E80F9D">
      <w:pPr>
        <w:rPr>
          <w:rStyle w:val="SubtleReference"/>
          <w:rFonts w:cstheme="minorBidi"/>
          <w:i w:val="0"/>
          <w:color w:val="auto"/>
          <w:szCs w:val="22"/>
        </w:rPr>
      </w:pPr>
    </w:p>
    <w:sectPr w:rsidR="00E80F9D" w:rsidRPr="00E80F9D" w:rsidSect="001C5BB3">
      <w:pgSz w:w="11906" w:h="16838"/>
      <w:pgMar w:top="1440" w:right="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FB6" w:rsidRDefault="00A47FB6">
      <w:pPr>
        <w:spacing w:after="0" w:line="240" w:lineRule="auto"/>
      </w:pPr>
      <w:r>
        <w:separator/>
      </w:r>
    </w:p>
  </w:endnote>
  <w:endnote w:type="continuationSeparator" w:id="0">
    <w:p w:rsidR="00A47FB6" w:rsidRDefault="00A4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FB6" w:rsidRDefault="00A47FB6">
      <w:pPr>
        <w:spacing w:after="0" w:line="240" w:lineRule="auto"/>
      </w:pPr>
      <w:r>
        <w:separator/>
      </w:r>
    </w:p>
  </w:footnote>
  <w:footnote w:type="continuationSeparator" w:id="0">
    <w:p w:rsidR="00A47FB6" w:rsidRDefault="00A47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620EE8"/>
    <w:multiLevelType w:val="hybridMultilevel"/>
    <w:tmpl w:val="6578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169C0AB6"/>
    <w:multiLevelType w:val="hybridMultilevel"/>
    <w:tmpl w:val="1E4A4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51928"/>
    <w:multiLevelType w:val="hybridMultilevel"/>
    <w:tmpl w:val="CD32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  <w:num w:numId="17">
    <w:abstractNumId w:val="15"/>
  </w:num>
  <w:num w:numId="18">
    <w:abstractNumId w:val="14"/>
  </w:num>
  <w:num w:numId="19">
    <w:abstractNumId w:val="11"/>
  </w:num>
  <w:num w:numId="20">
    <w:abstractNumId w:val="13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9D"/>
    <w:rsid w:val="006B7A45"/>
    <w:rsid w:val="00921AED"/>
    <w:rsid w:val="00A07746"/>
    <w:rsid w:val="00A47FB6"/>
    <w:rsid w:val="00B3366F"/>
    <w:rsid w:val="00C90821"/>
    <w:rsid w:val="00DF72F5"/>
    <w:rsid w:val="00E80F9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9D"/>
    <w:rPr>
      <w:rFonts w:cstheme="minorBidi"/>
      <w:kern w:val="0"/>
      <w:sz w:val="22"/>
      <w:lang w:val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b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9D"/>
    <w:rPr>
      <w:rFonts w:cstheme="minorBidi"/>
      <w:kern w:val="0"/>
      <w:sz w:val="22"/>
      <w:lang w:val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b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1375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2020-06-04T18:29:00Z</dcterms:created>
  <dcterms:modified xsi:type="dcterms:W3CDTF">2020-06-07T02:24:00Z</dcterms:modified>
</cp:coreProperties>
</file>